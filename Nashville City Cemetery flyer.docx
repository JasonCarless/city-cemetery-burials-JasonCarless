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15C36" w14:textId="0828DDC8" w:rsidR="00197602" w:rsidRPr="00197602" w:rsidRDefault="005D79C5" w:rsidP="00F12D04">
      <w:pPr>
        <w:pStyle w:val="ObjectAnchor"/>
        <w:rPr>
          <w:sz w:val="12"/>
        </w:rPr>
      </w:pPr>
      <w:r>
        <w:drawing>
          <wp:anchor distT="0" distB="0" distL="114300" distR="114300" simplePos="0" relativeHeight="251662336" behindDoc="0" locked="1" layoutInCell="1" allowOverlap="1" wp14:anchorId="18C87424" wp14:editId="661FEF4C">
            <wp:simplePos x="0" y="0"/>
            <wp:positionH relativeFrom="column">
              <wp:posOffset>-93345</wp:posOffset>
            </wp:positionH>
            <wp:positionV relativeFrom="page">
              <wp:posOffset>2609215</wp:posOffset>
            </wp:positionV>
            <wp:extent cx="4232275" cy="2790825"/>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232275" cy="2790825"/>
                    </a:xfrm>
                    <a:prstGeom prst="rect">
                      <a:avLst/>
                    </a:prstGeom>
                    <a:noFill/>
                  </pic:spPr>
                </pic:pic>
              </a:graphicData>
            </a:graphic>
            <wp14:sizeRelH relativeFrom="page">
              <wp14:pctWidth>0</wp14:pctWidth>
            </wp14:sizeRelH>
            <wp14:sizeRelV relativeFrom="page">
              <wp14:pctHeight>0</wp14:pctHeight>
            </wp14:sizeRelV>
          </wp:anchor>
        </w:drawing>
      </w:r>
    </w:p>
    <w:tbl>
      <w:tblPr>
        <w:tblW w:w="5000" w:type="pct"/>
        <w:tblLook w:val="0600" w:firstRow="0" w:lastRow="0" w:firstColumn="0" w:lastColumn="0" w:noHBand="1" w:noVBand="1"/>
      </w:tblPr>
      <w:tblGrid>
        <w:gridCol w:w="3421"/>
        <w:gridCol w:w="270"/>
        <w:gridCol w:w="2768"/>
        <w:gridCol w:w="292"/>
        <w:gridCol w:w="3185"/>
      </w:tblGrid>
      <w:tr w:rsidR="003B13D4" w14:paraId="6F4F132D" w14:textId="77777777" w:rsidTr="009F4AF4">
        <w:trPr>
          <w:trHeight w:val="2448"/>
        </w:trPr>
        <w:tc>
          <w:tcPr>
            <w:tcW w:w="3250" w:type="pct"/>
            <w:gridSpan w:val="3"/>
            <w:tcMar>
              <w:left w:w="360" w:type="dxa"/>
              <w:right w:w="115" w:type="dxa"/>
            </w:tcMar>
          </w:tcPr>
          <w:p w14:paraId="2E8B5178" w14:textId="08EB296A" w:rsidR="002719D0" w:rsidRPr="005D79C5" w:rsidRDefault="00000000" w:rsidP="0051168A">
            <w:pPr>
              <w:pStyle w:val="Title"/>
            </w:pPr>
            <w:sdt>
              <w:sdtPr>
                <w:id w:val="-360061946"/>
                <w:placeholder>
                  <w:docPart w:val="C444ADAF15EA412B97C3F171EACB8927"/>
                </w:placeholder>
                <w15:appearance w15:val="hidden"/>
              </w:sdtPr>
              <w:sdtContent>
                <w:r w:rsidR="00EE2E0E">
                  <w:t>Nashville City Cemetery</w:t>
                </w:r>
              </w:sdtContent>
            </w:sdt>
          </w:p>
          <w:p w14:paraId="31C137DE" w14:textId="494435AD" w:rsidR="002719D0" w:rsidRPr="008A3EBD" w:rsidRDefault="00000000" w:rsidP="0048188C">
            <w:pPr>
              <w:pStyle w:val="Subtitle"/>
            </w:pPr>
            <w:sdt>
              <w:sdtPr>
                <w:id w:val="479636"/>
                <w:placeholder>
                  <w:docPart w:val="EBDE3976F9C84DF59142A01D92433804"/>
                </w:placeholder>
                <w15:appearance w15:val="hidden"/>
              </w:sdtPr>
              <w:sdtContent>
                <w:r w:rsidR="00EE2E0E">
                  <w:t>Where the history of Nashville rests</w:t>
                </w:r>
              </w:sdtContent>
            </w:sdt>
          </w:p>
        </w:tc>
        <w:tc>
          <w:tcPr>
            <w:tcW w:w="147" w:type="pct"/>
          </w:tcPr>
          <w:p w14:paraId="5C89203B" w14:textId="77777777" w:rsidR="002719D0" w:rsidRDefault="002719D0"/>
        </w:tc>
        <w:tc>
          <w:tcPr>
            <w:tcW w:w="1603" w:type="pct"/>
          </w:tcPr>
          <w:p w14:paraId="13A65672" w14:textId="3A9DA241" w:rsidR="002719D0" w:rsidRPr="00552A78" w:rsidRDefault="00F45769" w:rsidP="00552A78">
            <w:pPr>
              <w:pStyle w:val="IssueInfo"/>
            </w:pPr>
            <w:r>
              <w:rPr>
                <w:noProof/>
                <w:sz w:val="12"/>
              </w:rPr>
              <w:drawing>
                <wp:anchor distT="0" distB="0" distL="114300" distR="114300" simplePos="0" relativeHeight="251665408" behindDoc="1" locked="0" layoutInCell="1" allowOverlap="1" wp14:anchorId="2CB08341" wp14:editId="0FDF0F0B">
                  <wp:simplePos x="0" y="0"/>
                  <wp:positionH relativeFrom="column">
                    <wp:posOffset>113665</wp:posOffset>
                  </wp:positionH>
                  <wp:positionV relativeFrom="paragraph">
                    <wp:posOffset>204470</wp:posOffset>
                  </wp:positionV>
                  <wp:extent cx="1410020" cy="1304925"/>
                  <wp:effectExtent l="95250" t="76200" r="95250" b="8858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410020" cy="1304925"/>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sdt>
              <w:sdtPr>
                <w:id w:val="-1094470776"/>
                <w:placeholder>
                  <w:docPart w:val="70443FC640A34B2D93834389E60AB406"/>
                </w:placeholder>
                <w15:appearance w15:val="hidden"/>
              </w:sdtPr>
              <w:sdtContent>
                <w:r w:rsidR="00EE2E0E">
                  <w:t>July 30, 2022</w:t>
                </w:r>
              </w:sdtContent>
            </w:sdt>
            <w:r w:rsidR="0048188C">
              <w:t xml:space="preserve"> </w:t>
            </w:r>
          </w:p>
        </w:tc>
      </w:tr>
      <w:tr w:rsidR="003B13D4" w14:paraId="5A2BF4EB" w14:textId="77777777" w:rsidTr="009F4AF4">
        <w:trPr>
          <w:trHeight w:val="4527"/>
        </w:trPr>
        <w:tc>
          <w:tcPr>
            <w:tcW w:w="3250" w:type="pct"/>
            <w:gridSpan w:val="3"/>
          </w:tcPr>
          <w:p w14:paraId="479F954A" w14:textId="7FE93B93" w:rsidR="002719D0" w:rsidRPr="002719D0" w:rsidRDefault="002719D0" w:rsidP="002719D0"/>
        </w:tc>
        <w:tc>
          <w:tcPr>
            <w:tcW w:w="147" w:type="pct"/>
          </w:tcPr>
          <w:p w14:paraId="502F201B" w14:textId="50678F90" w:rsidR="002719D0" w:rsidRDefault="002719D0" w:rsidP="002719D0"/>
        </w:tc>
        <w:tc>
          <w:tcPr>
            <w:tcW w:w="1603" w:type="pct"/>
          </w:tcPr>
          <w:sdt>
            <w:sdtPr>
              <w:id w:val="-1941436306"/>
              <w:placeholder>
                <w:docPart w:val="4F1A9BB218564EDCADE34A7A383C31D2"/>
              </w:placeholder>
              <w15:appearance w15:val="hidden"/>
            </w:sdtPr>
            <w:sdtEndPr>
              <w:rPr>
                <w:b/>
                <w:bCs/>
              </w:rPr>
            </w:sdtEndPr>
            <w:sdtContent>
              <w:p w14:paraId="57087590" w14:textId="6DE2DEA0" w:rsidR="0044400E" w:rsidRDefault="00130F02" w:rsidP="000A34E3">
                <w:pPr>
                  <w:pStyle w:val="TOCHeading"/>
                  <w:rPr>
                    <w:b/>
                    <w:bCs/>
                  </w:rPr>
                </w:pPr>
                <w:r w:rsidRPr="009F4AF4">
                  <w:rPr>
                    <w:sz w:val="12"/>
                  </w:rPr>
                  <mc:AlternateContent>
                    <mc:Choice Requires="wps">
                      <w:drawing>
                        <wp:anchor distT="0" distB="0" distL="114300" distR="114300" simplePos="0" relativeHeight="251663360" behindDoc="1" locked="0" layoutInCell="1" allowOverlap="1" wp14:anchorId="1EBF0B99" wp14:editId="7AE8B3B4">
                          <wp:simplePos x="0" y="0"/>
                          <wp:positionH relativeFrom="column">
                            <wp:posOffset>-4801235</wp:posOffset>
                          </wp:positionH>
                          <wp:positionV relativeFrom="page">
                            <wp:posOffset>-2014855</wp:posOffset>
                          </wp:positionV>
                          <wp:extent cx="7086600" cy="10353675"/>
                          <wp:effectExtent l="0" t="0" r="0" b="9525"/>
                          <wp:wrapNone/>
                          <wp:docPr id="3" name="Rectangl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86600" cy="10353675"/>
                                  </a:xfrm>
                                  <a:prstGeom prst="rect">
                                    <a:avLst/>
                                  </a:prstGeom>
                                  <a:solidFill>
                                    <a:srgbClr val="ECEA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FA509F" id="Rectangle 3" o:spid="_x0000_s1026" alt="&quot;&quot;" style="position:absolute;margin-left:-378.05pt;margin-top:-158.65pt;width:558pt;height:815.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" fillcolor="#ecead9" stroked="f">
                          <w10:wrap anchory="page"/>
                        </v:rect>
                      </w:pict>
                    </mc:Fallback>
                  </mc:AlternateContent>
                </w:r>
                <w:r w:rsidR="0044400E">
                  <w:rPr>
                    <w:b/>
                    <w:bCs/>
                  </w:rPr>
                  <w:t xml:space="preserve">Come visit the </w:t>
                </w:r>
                <w:r w:rsidR="009F4AF4">
                  <w:rPr>
                    <w:b/>
                    <w:bCs/>
                  </w:rPr>
                  <w:t>burial</w:t>
                </w:r>
                <w:r w:rsidR="000A34E3" w:rsidRPr="003B13D4">
                  <w:rPr>
                    <w:b/>
                    <w:bCs/>
                  </w:rPr>
                  <w:t xml:space="preserve"> cites of war generals, senators, and </w:t>
                </w:r>
                <w:r w:rsidR="00654975" w:rsidRPr="003B13D4">
                  <w:rPr>
                    <w:b/>
                    <w:bCs/>
                  </w:rPr>
                  <w:t>past Nashville mayors</w:t>
                </w:r>
                <w:r w:rsidR="0044400E">
                  <w:rPr>
                    <w:b/>
                    <w:bCs/>
                  </w:rPr>
                  <w:t>.</w:t>
                </w:r>
              </w:p>
              <w:p w14:paraId="7B636762" w14:textId="0D8424F9" w:rsidR="005D79C5" w:rsidRPr="005C1D04" w:rsidRDefault="005C1D04" w:rsidP="005C1D04">
                <w:pPr>
                  <w:pStyle w:val="TOCHeading"/>
                  <w:rPr>
                    <w:b/>
                    <w:bCs/>
                  </w:rPr>
                </w:pPr>
                <w:r w:rsidRPr="005C1D04">
                  <w:rPr>
                    <w:b/>
                    <w:bCs/>
                  </w:rPr>
                  <w:t xml:space="preserve">Or come pay respects to </w:t>
                </w:r>
                <w:r>
                  <w:rPr>
                    <w:b/>
                    <w:bCs/>
                  </w:rPr>
                  <w:t>more than 1800 slaves who are buried here</w:t>
                </w:r>
              </w:p>
            </w:sdtContent>
          </w:sdt>
          <w:p w14:paraId="2F8210EA" w14:textId="540AD112" w:rsidR="005D79C5" w:rsidRDefault="005D79C5" w:rsidP="005D79C5">
            <w:pPr>
              <w:pStyle w:val="TopicTitle"/>
            </w:pPr>
          </w:p>
          <w:p w14:paraId="2BCFB3A8" w14:textId="6191C27F" w:rsidR="002719D0" w:rsidRDefault="00000000" w:rsidP="005D79C5">
            <w:pPr>
              <w:pStyle w:val="TopicDescription"/>
            </w:pPr>
            <w:sdt>
              <w:sdtPr>
                <w:id w:val="1536929402"/>
                <w:placeholder>
                  <w:docPart w:val="9E2FE5D27A824E11A9DF0DED6E2127E2"/>
                </w:placeholder>
                <w15:appearance w15:val="hidden"/>
              </w:sdtPr>
              <w:sdtContent>
                <w:r w:rsidR="003B13D4">
                  <w:t xml:space="preserve"> </w:t>
                </w:r>
              </w:sdtContent>
            </w:sdt>
            <w:r w:rsidR="0048188C">
              <w:t xml:space="preserve"> </w:t>
            </w:r>
          </w:p>
        </w:tc>
      </w:tr>
      <w:tr w:rsidR="003B13D4" w14:paraId="5E43423F" w14:textId="77777777" w:rsidTr="009F4AF4">
        <w:trPr>
          <w:trHeight w:val="5130"/>
        </w:trPr>
        <w:tc>
          <w:tcPr>
            <w:tcW w:w="1721" w:type="pct"/>
            <w:tcMar>
              <w:left w:w="360" w:type="dxa"/>
              <w:right w:w="115" w:type="dxa"/>
            </w:tcMar>
          </w:tcPr>
          <w:p w14:paraId="21A482EF" w14:textId="62A4F89F" w:rsidR="00F45769" w:rsidRDefault="00F45769" w:rsidP="005C1D04">
            <w:pPr>
              <w:pStyle w:val="TopicTitle"/>
              <w:rPr>
                <w:sz w:val="22"/>
                <w:szCs w:val="28"/>
              </w:rPr>
            </w:pPr>
          </w:p>
          <w:p w14:paraId="78B0C0F7" w14:textId="77777777" w:rsidR="00F45769" w:rsidRDefault="00F45769" w:rsidP="005C1D04">
            <w:pPr>
              <w:pStyle w:val="TopicTitle"/>
              <w:rPr>
                <w:sz w:val="22"/>
                <w:szCs w:val="28"/>
              </w:rPr>
            </w:pPr>
          </w:p>
          <w:p w14:paraId="2EAB5156" w14:textId="2FE7BCF7" w:rsidR="005C1D04" w:rsidRPr="005C1D04" w:rsidRDefault="005C1D04" w:rsidP="005C1D04">
            <w:pPr>
              <w:pStyle w:val="TopicTitle"/>
              <w:rPr>
                <w:sz w:val="22"/>
                <w:szCs w:val="28"/>
              </w:rPr>
            </w:pPr>
            <w:r w:rsidRPr="005C1D04">
              <w:rPr>
                <w:sz w:val="22"/>
                <w:szCs w:val="28"/>
              </w:rPr>
              <w:t>The most common reasons for burial in the cemetery are cholera and consumption</w:t>
            </w:r>
          </w:p>
          <w:p w14:paraId="315B39D4" w14:textId="77777777" w:rsidR="00F45769" w:rsidRDefault="00F45769" w:rsidP="0051168A">
            <w:pPr>
              <w:pStyle w:val="Byline"/>
              <w:rPr>
                <w:rFonts w:asciiTheme="majorHAnsi" w:hAnsiTheme="majorHAnsi"/>
                <w:sz w:val="24"/>
                <w:szCs w:val="32"/>
              </w:rPr>
            </w:pPr>
          </w:p>
          <w:p w14:paraId="6B72565F" w14:textId="74851A9F" w:rsidR="005D79C5" w:rsidRPr="0051168A" w:rsidRDefault="005C1D04" w:rsidP="0051168A">
            <w:pPr>
              <w:pStyle w:val="Byline"/>
              <w:rPr>
                <w:rFonts w:asciiTheme="majorHAnsi" w:hAnsiTheme="majorHAnsi"/>
                <w:sz w:val="32"/>
                <w:szCs w:val="40"/>
              </w:rPr>
            </w:pPr>
            <w:r w:rsidRPr="009F4AF4">
              <w:rPr>
                <w:rFonts w:asciiTheme="majorHAnsi" w:hAnsiTheme="majorHAnsi"/>
                <w:sz w:val="24"/>
                <w:szCs w:val="32"/>
              </w:rPr>
              <w:t>D</w:t>
            </w:r>
            <w:r w:rsidR="0051168A" w:rsidRPr="009F4AF4">
              <w:rPr>
                <w:rFonts w:asciiTheme="majorHAnsi" w:hAnsiTheme="majorHAnsi"/>
                <w:sz w:val="24"/>
                <w:szCs w:val="32"/>
              </w:rPr>
              <w:t xml:space="preserve">uring the </w:t>
            </w:r>
            <w:proofErr w:type="spellStart"/>
            <w:r w:rsidR="0051168A" w:rsidRPr="009F4AF4">
              <w:rPr>
                <w:rFonts w:asciiTheme="majorHAnsi" w:hAnsiTheme="majorHAnsi"/>
                <w:sz w:val="24"/>
                <w:szCs w:val="32"/>
              </w:rPr>
              <w:t>mid 1800</w:t>
            </w:r>
            <w:proofErr w:type="spellEnd"/>
            <w:r w:rsidR="0051168A" w:rsidRPr="009F4AF4">
              <w:rPr>
                <w:rFonts w:asciiTheme="majorHAnsi" w:hAnsiTheme="majorHAnsi"/>
                <w:sz w:val="24"/>
                <w:szCs w:val="32"/>
              </w:rPr>
              <w:t xml:space="preserve">’s </w:t>
            </w:r>
            <w:proofErr w:type="gramStart"/>
            <w:r w:rsidR="0051168A" w:rsidRPr="009F4AF4">
              <w:rPr>
                <w:rFonts w:asciiTheme="majorHAnsi" w:hAnsiTheme="majorHAnsi"/>
                <w:sz w:val="24"/>
                <w:szCs w:val="32"/>
              </w:rPr>
              <w:t>consumption(</w:t>
            </w:r>
            <w:proofErr w:type="gramEnd"/>
            <w:r w:rsidR="0051168A" w:rsidRPr="009F4AF4">
              <w:rPr>
                <w:rFonts w:asciiTheme="majorHAnsi" w:hAnsiTheme="majorHAnsi"/>
                <w:sz w:val="24"/>
                <w:szCs w:val="32"/>
              </w:rPr>
              <w:t xml:space="preserve">now </w:t>
            </w:r>
            <w:proofErr w:type="spellStart"/>
            <w:r w:rsidR="0051168A" w:rsidRPr="009F4AF4">
              <w:rPr>
                <w:rFonts w:asciiTheme="majorHAnsi" w:hAnsiTheme="majorHAnsi"/>
                <w:sz w:val="24"/>
                <w:szCs w:val="32"/>
              </w:rPr>
              <w:t>know</w:t>
            </w:r>
            <w:proofErr w:type="spellEnd"/>
            <w:r w:rsidR="0051168A" w:rsidRPr="009F4AF4">
              <w:rPr>
                <w:rFonts w:asciiTheme="majorHAnsi" w:hAnsiTheme="majorHAnsi"/>
                <w:sz w:val="24"/>
                <w:szCs w:val="32"/>
              </w:rPr>
              <w:t xml:space="preserve"> as tuberculosis) and multiple cholera outbreaks attributed to almost 3000 burials alone</w:t>
            </w:r>
            <w:r w:rsidR="009F4AF4">
              <w:rPr>
                <w:rFonts w:asciiTheme="majorHAnsi" w:hAnsiTheme="majorHAnsi"/>
                <w:sz w:val="24"/>
                <w:szCs w:val="32"/>
              </w:rPr>
              <w:t>. That’s quite high considering the population of Nashville during that time</w:t>
            </w:r>
          </w:p>
        </w:tc>
        <w:tc>
          <w:tcPr>
            <w:tcW w:w="136" w:type="pct"/>
          </w:tcPr>
          <w:p w14:paraId="1C686570" w14:textId="2FF39EF2" w:rsidR="005D79C5" w:rsidRDefault="005D79C5" w:rsidP="00197602"/>
        </w:tc>
        <w:sdt>
          <w:sdtPr>
            <w:id w:val="1827242423"/>
            <w:placeholder>
              <w:docPart w:val="490CCE73286B42ABB4FBD117E11A1543"/>
            </w:placeholder>
            <w15:appearance w15:val="hidden"/>
          </w:sdtPr>
          <w:sdtContent>
            <w:tc>
              <w:tcPr>
                <w:tcW w:w="3143" w:type="pct"/>
                <w:gridSpan w:val="3"/>
                <w:vAlign w:val="center"/>
              </w:tcPr>
              <w:p w14:paraId="028909A2" w14:textId="58B4C360" w:rsidR="005D79C5" w:rsidRDefault="0051168A" w:rsidP="003B13D4">
                <w:r>
                  <w:rPr>
                    <w:noProof/>
                  </w:rPr>
                  <w:drawing>
                    <wp:anchor distT="0" distB="0" distL="114300" distR="114300" simplePos="0" relativeHeight="251664384" behindDoc="0" locked="0" layoutInCell="1" allowOverlap="1" wp14:anchorId="043F3BEE" wp14:editId="3EE72184">
                      <wp:simplePos x="0" y="0"/>
                      <wp:positionH relativeFrom="column">
                        <wp:posOffset>144145</wp:posOffset>
                      </wp:positionH>
                      <wp:positionV relativeFrom="page">
                        <wp:posOffset>1132840</wp:posOffset>
                      </wp:positionV>
                      <wp:extent cx="3803015" cy="2514600"/>
                      <wp:effectExtent l="0" t="0" r="6985" b="0"/>
                      <wp:wrapSquare wrapText="bothSides"/>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03015" cy="2514600"/>
                              </a:xfrm>
                              <a:prstGeom prst="rect">
                                <a:avLst/>
                              </a:prstGeom>
                            </pic:spPr>
                          </pic:pic>
                        </a:graphicData>
                      </a:graphic>
                      <wp14:sizeRelH relativeFrom="margin">
                        <wp14:pctWidth>0</wp14:pctWidth>
                      </wp14:sizeRelH>
                      <wp14:sizeRelV relativeFrom="margin">
                        <wp14:pctHeight>0</wp14:pctHeight>
                      </wp14:sizeRelV>
                    </wp:anchor>
                  </w:drawing>
                </w:r>
              </w:p>
            </w:tc>
          </w:sdtContent>
        </w:sdt>
      </w:tr>
    </w:tbl>
    <w:p w14:paraId="2EC88291" w14:textId="77777777" w:rsidR="00197602" w:rsidRDefault="00197602" w:rsidP="002719D0">
      <w:pPr>
        <w:pStyle w:val="NoSpacing"/>
        <w:sectPr w:rsidR="00197602" w:rsidSect="00A818D9">
          <w:pgSz w:w="12240" w:h="15840"/>
          <w:pgMar w:top="720" w:right="1152" w:bottom="360" w:left="1152" w:header="720" w:footer="432" w:gutter="0"/>
          <w:cols w:space="720"/>
          <w:docGrid w:linePitch="360"/>
        </w:sectPr>
      </w:pPr>
    </w:p>
    <w:p w14:paraId="475EBEBF" w14:textId="7B53D39C" w:rsidR="00197602" w:rsidRDefault="00197602" w:rsidP="00130F02">
      <w:pPr>
        <w:pStyle w:val="ObjectAnchor"/>
      </w:pPr>
    </w:p>
    <w:sectPr w:rsidR="00197602" w:rsidSect="005C4170">
      <w:pgSz w:w="12240" w:h="15840"/>
      <w:pgMar w:top="720" w:right="1152" w:bottom="360" w:left="1152"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C81CF" w14:textId="77777777" w:rsidR="00590529" w:rsidRDefault="00590529" w:rsidP="002719D0">
      <w:pPr>
        <w:spacing w:before="0" w:line="240" w:lineRule="auto"/>
      </w:pPr>
      <w:r>
        <w:separator/>
      </w:r>
    </w:p>
  </w:endnote>
  <w:endnote w:type="continuationSeparator" w:id="0">
    <w:p w14:paraId="14C09D40" w14:textId="77777777" w:rsidR="00590529" w:rsidRDefault="00590529" w:rsidP="002719D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AvenirNext LT Pro Light">
    <w:altName w:val="Calibri"/>
    <w:charset w:val="00"/>
    <w:family w:val="swiss"/>
    <w:pitch w:val="variable"/>
    <w:sig w:usb0="00000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23D87" w14:textId="77777777" w:rsidR="00590529" w:rsidRDefault="00590529" w:rsidP="002719D0">
      <w:pPr>
        <w:spacing w:before="0" w:line="240" w:lineRule="auto"/>
      </w:pPr>
      <w:r>
        <w:separator/>
      </w:r>
    </w:p>
  </w:footnote>
  <w:footnote w:type="continuationSeparator" w:id="0">
    <w:p w14:paraId="181E427A" w14:textId="77777777" w:rsidR="00590529" w:rsidRDefault="00590529" w:rsidP="002719D0">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hideSpellingErrors/>
  <w:hideGrammaticalErrors/>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E0E"/>
    <w:rsid w:val="000A34E3"/>
    <w:rsid w:val="00130F02"/>
    <w:rsid w:val="001448A3"/>
    <w:rsid w:val="00197602"/>
    <w:rsid w:val="002339F2"/>
    <w:rsid w:val="002719D0"/>
    <w:rsid w:val="002D4C47"/>
    <w:rsid w:val="00341FDB"/>
    <w:rsid w:val="003B13D4"/>
    <w:rsid w:val="003B3C98"/>
    <w:rsid w:val="003F1721"/>
    <w:rsid w:val="00405532"/>
    <w:rsid w:val="0044400E"/>
    <w:rsid w:val="0048188C"/>
    <w:rsid w:val="0051168A"/>
    <w:rsid w:val="00552A78"/>
    <w:rsid w:val="00590529"/>
    <w:rsid w:val="005C1D04"/>
    <w:rsid w:val="005C4170"/>
    <w:rsid w:val="005D79C5"/>
    <w:rsid w:val="00624FC0"/>
    <w:rsid w:val="00654975"/>
    <w:rsid w:val="00735EBE"/>
    <w:rsid w:val="008A3EBD"/>
    <w:rsid w:val="008E51E5"/>
    <w:rsid w:val="00970A18"/>
    <w:rsid w:val="00977B7B"/>
    <w:rsid w:val="009D26A0"/>
    <w:rsid w:val="009F4AF4"/>
    <w:rsid w:val="00A818D9"/>
    <w:rsid w:val="00AD2E65"/>
    <w:rsid w:val="00B97E24"/>
    <w:rsid w:val="00BC2965"/>
    <w:rsid w:val="00C419DC"/>
    <w:rsid w:val="00C77147"/>
    <w:rsid w:val="00C86167"/>
    <w:rsid w:val="00D70344"/>
    <w:rsid w:val="00E254A4"/>
    <w:rsid w:val="00E8273A"/>
    <w:rsid w:val="00EC608B"/>
    <w:rsid w:val="00EE2E0E"/>
    <w:rsid w:val="00F12D04"/>
    <w:rsid w:val="00F45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BDD77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735EBE"/>
    <w:pPr>
      <w:spacing w:before="240" w:after="0"/>
    </w:pPr>
    <w:rPr>
      <w:sz w:val="20"/>
    </w:rPr>
  </w:style>
  <w:style w:type="paragraph" w:styleId="Heading1">
    <w:name w:val="heading 1"/>
    <w:basedOn w:val="Normal"/>
    <w:next w:val="Normal"/>
    <w:link w:val="Heading1Char"/>
    <w:uiPriority w:val="9"/>
    <w:qFormat/>
    <w:rsid w:val="00735EBE"/>
    <w:pPr>
      <w:spacing w:before="210"/>
      <w:outlineLvl w:val="0"/>
    </w:pPr>
    <w:rPr>
      <w:bCs/>
      <w:color w:val="000000" w:themeColor="text1"/>
      <w:spacing w:val="20"/>
      <w:sz w:val="48"/>
      <w:szCs w:val="48"/>
    </w:rPr>
  </w:style>
  <w:style w:type="paragraph" w:styleId="Heading2">
    <w:name w:val="heading 2"/>
    <w:basedOn w:val="Normal"/>
    <w:next w:val="Normal"/>
    <w:link w:val="Heading2Char"/>
    <w:uiPriority w:val="9"/>
    <w:qFormat/>
    <w:rsid w:val="00735EBE"/>
    <w:pPr>
      <w:outlineLvl w:val="1"/>
    </w:pPr>
    <w:rPr>
      <w:bCs/>
      <w:color w:val="000000" w:themeColor="text1"/>
      <w:sz w:val="32"/>
      <w:szCs w:val="30"/>
    </w:rPr>
  </w:style>
  <w:style w:type="paragraph" w:styleId="Heading3">
    <w:name w:val="heading 3"/>
    <w:basedOn w:val="Normal"/>
    <w:next w:val="Normal"/>
    <w:link w:val="Heading3Char"/>
    <w:uiPriority w:val="9"/>
    <w:qFormat/>
    <w:rsid w:val="00552A78"/>
    <w:pPr>
      <w:keepNext/>
      <w:keepLines/>
      <w:spacing w:before="40"/>
      <w:outlineLvl w:val="2"/>
    </w:pPr>
    <w:rPr>
      <w:rFonts w:asciiTheme="majorHAnsi" w:eastAsiaTheme="majorEastAsia" w:hAnsiTheme="majorHAnsi" w:cstheme="majorBidi"/>
      <w:color w:val="000000" w:themeColor="text1"/>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6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35EBE"/>
    <w:pPr>
      <w:spacing w:before="360" w:line="240" w:lineRule="auto"/>
    </w:pPr>
    <w:rPr>
      <w:rFonts w:asciiTheme="majorHAnsi" w:hAnsiTheme="majorHAnsi"/>
      <w:color w:val="4A442A" w:themeColor="background2" w:themeShade="40"/>
      <w:sz w:val="96"/>
      <w:szCs w:val="50"/>
    </w:rPr>
  </w:style>
  <w:style w:type="character" w:customStyle="1" w:styleId="TitleChar">
    <w:name w:val="Title Char"/>
    <w:basedOn w:val="DefaultParagraphFont"/>
    <w:link w:val="Title"/>
    <w:uiPriority w:val="10"/>
    <w:rsid w:val="00735EBE"/>
    <w:rPr>
      <w:rFonts w:asciiTheme="majorHAnsi" w:hAnsiTheme="majorHAnsi"/>
      <w:color w:val="4A442A" w:themeColor="background2" w:themeShade="40"/>
      <w:sz w:val="96"/>
      <w:szCs w:val="50"/>
    </w:rPr>
  </w:style>
  <w:style w:type="paragraph" w:styleId="Subtitle">
    <w:name w:val="Subtitle"/>
    <w:basedOn w:val="Normal"/>
    <w:next w:val="Normal"/>
    <w:link w:val="SubtitleChar"/>
    <w:uiPriority w:val="11"/>
    <w:qFormat/>
    <w:rsid w:val="00552A78"/>
    <w:pPr>
      <w:spacing w:line="240" w:lineRule="auto"/>
    </w:pPr>
    <w:rPr>
      <w:rFonts w:cs="Times New Roman (Body CS)"/>
      <w:color w:val="000000" w:themeColor="text1"/>
      <w:sz w:val="22"/>
      <w:szCs w:val="24"/>
    </w:rPr>
  </w:style>
  <w:style w:type="character" w:customStyle="1" w:styleId="SubtitleChar">
    <w:name w:val="Subtitle Char"/>
    <w:basedOn w:val="DefaultParagraphFont"/>
    <w:link w:val="Subtitle"/>
    <w:uiPriority w:val="11"/>
    <w:rsid w:val="00552A78"/>
    <w:rPr>
      <w:rFonts w:cs="Times New Roman (Body CS)"/>
      <w:color w:val="000000" w:themeColor="text1"/>
      <w:szCs w:val="24"/>
    </w:rPr>
  </w:style>
  <w:style w:type="character" w:customStyle="1" w:styleId="Heading1Char">
    <w:name w:val="Heading 1 Char"/>
    <w:basedOn w:val="DefaultParagraphFont"/>
    <w:link w:val="Heading1"/>
    <w:uiPriority w:val="9"/>
    <w:rsid w:val="00735EBE"/>
    <w:rPr>
      <w:bCs/>
      <w:color w:val="000000" w:themeColor="text1"/>
      <w:spacing w:val="20"/>
      <w:sz w:val="48"/>
      <w:szCs w:val="48"/>
    </w:rPr>
  </w:style>
  <w:style w:type="paragraph" w:customStyle="1" w:styleId="Byline">
    <w:name w:val="Byline"/>
    <w:basedOn w:val="Normal"/>
    <w:qFormat/>
    <w:rsid w:val="00735EBE"/>
    <w:pPr>
      <w:spacing w:before="120"/>
    </w:pPr>
    <w:rPr>
      <w:sz w:val="18"/>
    </w:rPr>
  </w:style>
  <w:style w:type="paragraph" w:styleId="NoSpacing">
    <w:name w:val="No Spacing"/>
    <w:uiPriority w:val="1"/>
    <w:qFormat/>
    <w:rsid w:val="002719D0"/>
    <w:pPr>
      <w:spacing w:after="0" w:line="240" w:lineRule="auto"/>
    </w:pPr>
  </w:style>
  <w:style w:type="paragraph" w:styleId="Header">
    <w:name w:val="header"/>
    <w:basedOn w:val="Normal"/>
    <w:link w:val="HeaderChar"/>
    <w:uiPriority w:val="99"/>
    <w:unhideWhenUsed/>
    <w:rsid w:val="00735EBE"/>
    <w:pPr>
      <w:spacing w:before="0"/>
      <w:ind w:right="144"/>
      <w:jc w:val="right"/>
    </w:pPr>
    <w:rPr>
      <w:rFonts w:asciiTheme="majorHAnsi" w:hAnsiTheme="majorHAnsi"/>
      <w:color w:val="4A442A" w:themeColor="background2" w:themeShade="40"/>
      <w:sz w:val="24"/>
      <w:szCs w:val="28"/>
    </w:rPr>
  </w:style>
  <w:style w:type="character" w:customStyle="1" w:styleId="HeaderChar">
    <w:name w:val="Header Char"/>
    <w:basedOn w:val="DefaultParagraphFont"/>
    <w:link w:val="Header"/>
    <w:uiPriority w:val="99"/>
    <w:rsid w:val="00735EBE"/>
    <w:rPr>
      <w:rFonts w:asciiTheme="majorHAnsi" w:hAnsiTheme="majorHAnsi"/>
      <w:color w:val="4A442A" w:themeColor="background2" w:themeShade="40"/>
      <w:sz w:val="24"/>
      <w:szCs w:val="28"/>
    </w:rPr>
  </w:style>
  <w:style w:type="paragraph" w:styleId="Footer">
    <w:name w:val="footer"/>
    <w:basedOn w:val="Normal"/>
    <w:link w:val="FooterChar"/>
    <w:uiPriority w:val="99"/>
    <w:unhideWhenUsed/>
    <w:rsid w:val="002719D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2719D0"/>
  </w:style>
  <w:style w:type="paragraph" w:customStyle="1" w:styleId="TopicDescription">
    <w:name w:val="Topic Description"/>
    <w:basedOn w:val="Normal"/>
    <w:qFormat/>
    <w:rsid w:val="00735EBE"/>
    <w:pPr>
      <w:spacing w:before="120"/>
    </w:pPr>
    <w:rPr>
      <w:sz w:val="18"/>
      <w:szCs w:val="18"/>
    </w:rPr>
  </w:style>
  <w:style w:type="paragraph" w:customStyle="1" w:styleId="TopicTitle">
    <w:name w:val="Topic Title"/>
    <w:basedOn w:val="Normal"/>
    <w:qFormat/>
    <w:rsid w:val="005D79C5"/>
    <w:pPr>
      <w:spacing w:before="360"/>
    </w:pPr>
    <w:rPr>
      <w:b/>
      <w:sz w:val="18"/>
    </w:rPr>
  </w:style>
  <w:style w:type="paragraph" w:styleId="TOCHeading">
    <w:name w:val="TOC Heading"/>
    <w:basedOn w:val="Normal"/>
    <w:next w:val="Normal"/>
    <w:uiPriority w:val="39"/>
    <w:qFormat/>
    <w:rsid w:val="00735EBE"/>
    <w:pPr>
      <w:spacing w:before="480"/>
    </w:pPr>
    <w:rPr>
      <w:rFonts w:asciiTheme="majorHAnsi" w:hAnsiTheme="majorHAnsi" w:cs="Times New Roman (Body CS)"/>
      <w:caps/>
      <w:color w:val="4A442A" w:themeColor="background2" w:themeShade="40"/>
      <w:sz w:val="24"/>
    </w:rPr>
  </w:style>
  <w:style w:type="paragraph" w:customStyle="1" w:styleId="ObjectAnchor">
    <w:name w:val="Object Anchor"/>
    <w:basedOn w:val="Normal"/>
    <w:qFormat/>
    <w:rsid w:val="00B97E24"/>
    <w:pPr>
      <w:spacing w:before="0"/>
    </w:pPr>
    <w:rPr>
      <w:rFonts w:ascii="AvenirNext LT Pro Light"/>
      <w:noProof/>
      <w:sz w:val="10"/>
    </w:rPr>
  </w:style>
  <w:style w:type="character" w:customStyle="1" w:styleId="Heading2Char">
    <w:name w:val="Heading 2 Char"/>
    <w:basedOn w:val="DefaultParagraphFont"/>
    <w:link w:val="Heading2"/>
    <w:uiPriority w:val="9"/>
    <w:rsid w:val="00735EBE"/>
    <w:rPr>
      <w:bCs/>
      <w:color w:val="000000" w:themeColor="text1"/>
      <w:sz w:val="32"/>
      <w:szCs w:val="30"/>
    </w:rPr>
  </w:style>
  <w:style w:type="paragraph" w:customStyle="1" w:styleId="IssueInfo">
    <w:name w:val="Issue Info"/>
    <w:basedOn w:val="Normal"/>
    <w:qFormat/>
    <w:rsid w:val="00552A78"/>
    <w:pPr>
      <w:spacing w:before="0"/>
      <w:jc w:val="right"/>
    </w:pPr>
    <w:rPr>
      <w:rFonts w:asciiTheme="majorHAnsi" w:hAnsiTheme="majorHAnsi" w:cs="Times New Roman (Body CS)"/>
      <w:caps/>
      <w:color w:val="4A442A" w:themeColor="background2" w:themeShade="40"/>
      <w:sz w:val="16"/>
    </w:rPr>
  </w:style>
  <w:style w:type="character" w:customStyle="1" w:styleId="Heading3Char">
    <w:name w:val="Heading 3 Char"/>
    <w:basedOn w:val="DefaultParagraphFont"/>
    <w:link w:val="Heading3"/>
    <w:uiPriority w:val="9"/>
    <w:rsid w:val="00552A78"/>
    <w:rPr>
      <w:rFonts w:asciiTheme="majorHAnsi" w:eastAsiaTheme="majorEastAsia" w:hAnsiTheme="majorHAnsi" w:cstheme="majorBidi"/>
      <w:color w:val="000000" w:themeColor="text1"/>
      <w:sz w:val="32"/>
      <w:szCs w:val="24"/>
    </w:rPr>
  </w:style>
  <w:style w:type="character" w:styleId="PlaceholderText">
    <w:name w:val="Placeholder Text"/>
    <w:basedOn w:val="DefaultParagraphFont"/>
    <w:uiPriority w:val="99"/>
    <w:semiHidden/>
    <w:rsid w:val="004818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rjack13\AppData\Roaming\Microsoft\Templates\Landscaping%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444ADAF15EA412B97C3F171EACB8927"/>
        <w:category>
          <w:name w:val="General"/>
          <w:gallery w:val="placeholder"/>
        </w:category>
        <w:types>
          <w:type w:val="bbPlcHdr"/>
        </w:types>
        <w:behaviors>
          <w:behavior w:val="content"/>
        </w:behaviors>
        <w:guid w:val="{A2C18E57-FCBF-4C75-B056-FB940012CEA0}"/>
      </w:docPartPr>
      <w:docPartBody>
        <w:p w:rsidR="00000000" w:rsidRDefault="00000000">
          <w:pPr>
            <w:pStyle w:val="C444ADAF15EA412B97C3F171EACB8927"/>
          </w:pPr>
          <w:r w:rsidRPr="0048188C">
            <w:t>LAWN AND LANDSCAPE</w:t>
          </w:r>
        </w:p>
      </w:docPartBody>
    </w:docPart>
    <w:docPart>
      <w:docPartPr>
        <w:name w:val="EBDE3976F9C84DF59142A01D92433804"/>
        <w:category>
          <w:name w:val="General"/>
          <w:gallery w:val="placeholder"/>
        </w:category>
        <w:types>
          <w:type w:val="bbPlcHdr"/>
        </w:types>
        <w:behaviors>
          <w:behavior w:val="content"/>
        </w:behaviors>
        <w:guid w:val="{60BF1B6F-127E-4CF0-BF16-DE0F49AFBBFA}"/>
      </w:docPartPr>
      <w:docPartBody>
        <w:p w:rsidR="00000000" w:rsidRDefault="00000000">
          <w:pPr>
            <w:pStyle w:val="EBDE3976F9C84DF59142A01D92433804"/>
          </w:pPr>
          <w:r w:rsidRPr="0048188C">
            <w:t xml:space="preserve">Take your weekends back. Summer is here! </w:t>
          </w:r>
          <w:r w:rsidRPr="0048188C">
            <w:br/>
            <w:t>Let us do the dirty work so you can enjoy it</w:t>
          </w:r>
        </w:p>
      </w:docPartBody>
    </w:docPart>
    <w:docPart>
      <w:docPartPr>
        <w:name w:val="70443FC640A34B2D93834389E60AB406"/>
        <w:category>
          <w:name w:val="General"/>
          <w:gallery w:val="placeholder"/>
        </w:category>
        <w:types>
          <w:type w:val="bbPlcHdr"/>
        </w:types>
        <w:behaviors>
          <w:behavior w:val="content"/>
        </w:behaviors>
        <w:guid w:val="{8FCD1226-5E4E-4CD1-BD5F-F9584597FB09}"/>
      </w:docPartPr>
      <w:docPartBody>
        <w:p w:rsidR="00000000" w:rsidRDefault="00000000">
          <w:pPr>
            <w:pStyle w:val="70443FC640A34B2D93834389E60AB406"/>
          </w:pPr>
          <w:r w:rsidRPr="0048188C">
            <w:t>August | 20XX | Issue #10</w:t>
          </w:r>
        </w:p>
      </w:docPartBody>
    </w:docPart>
    <w:docPart>
      <w:docPartPr>
        <w:name w:val="4F1A9BB218564EDCADE34A7A383C31D2"/>
        <w:category>
          <w:name w:val="General"/>
          <w:gallery w:val="placeholder"/>
        </w:category>
        <w:types>
          <w:type w:val="bbPlcHdr"/>
        </w:types>
        <w:behaviors>
          <w:behavior w:val="content"/>
        </w:behaviors>
        <w:guid w:val="{5B6FA741-A850-41FA-9BF3-A8DA2FA733DC}"/>
      </w:docPartPr>
      <w:docPartBody>
        <w:p w:rsidR="00000000" w:rsidRDefault="00000000">
          <w:pPr>
            <w:pStyle w:val="4F1A9BB218564EDCADE34A7A383C31D2"/>
          </w:pPr>
          <w:r w:rsidRPr="0048188C">
            <w:t>In this issue</w:t>
          </w:r>
        </w:p>
      </w:docPartBody>
    </w:docPart>
    <w:docPart>
      <w:docPartPr>
        <w:name w:val="9E2FE5D27A824E11A9DF0DED6E2127E2"/>
        <w:category>
          <w:name w:val="General"/>
          <w:gallery w:val="placeholder"/>
        </w:category>
        <w:types>
          <w:type w:val="bbPlcHdr"/>
        </w:types>
        <w:behaviors>
          <w:behavior w:val="content"/>
        </w:behaviors>
        <w:guid w:val="{DBD526D8-B8DD-4537-ACCD-D6FB82B87D42}"/>
      </w:docPartPr>
      <w:docPartBody>
        <w:p w:rsidR="00000000" w:rsidRDefault="00000000">
          <w:pPr>
            <w:pStyle w:val="9E2FE5D27A824E11A9DF0DED6E2127E2"/>
          </w:pPr>
          <w:r w:rsidRPr="0048188C">
            <w:t>Add description text here to get your subscribers interested in your to</w:t>
          </w:r>
          <w:r w:rsidRPr="0048188C">
            <w:t>pic</w:t>
          </w:r>
        </w:p>
      </w:docPartBody>
    </w:docPart>
    <w:docPart>
      <w:docPartPr>
        <w:name w:val="490CCE73286B42ABB4FBD117E11A1543"/>
        <w:category>
          <w:name w:val="General"/>
          <w:gallery w:val="placeholder"/>
        </w:category>
        <w:types>
          <w:type w:val="bbPlcHdr"/>
        </w:types>
        <w:behaviors>
          <w:behavior w:val="content"/>
        </w:behaviors>
        <w:guid w:val="{F761A129-F17C-4DE2-929D-7F2136E7F3A0}"/>
      </w:docPartPr>
      <w:docPartBody>
        <w:p w:rsidR="00964EB8" w:rsidRPr="0048188C" w:rsidRDefault="00000000" w:rsidP="0048188C">
          <w:r w:rsidRPr="0048188C">
            <w:t xml:space="preserve">Newsletters are periodicals used to advertise or update your subscribers with information about your product or blog. They can be printed or emailed and are an excellent way to maintain regular </w:t>
          </w:r>
          <w:r w:rsidRPr="0048188C">
            <w:t>contact with your subscribers and drive traffic to your site. Type the content of your newsletter here.</w:t>
          </w:r>
        </w:p>
        <w:p w:rsidR="00964EB8" w:rsidRPr="0048188C" w:rsidRDefault="00000000" w:rsidP="0048188C">
          <w:r w:rsidRPr="0048188C">
            <w:t>Newsletters are periodicals used to advertise or update your subscribers with information about your product or blog. They can be printed or emailed and</w:t>
          </w:r>
          <w:r w:rsidRPr="0048188C">
            <w:t xml:space="preserve"> are an excellent way to maintain regular contact with your subscribers and drive traffic to your site. Type the content of your newsletter here.</w:t>
          </w:r>
        </w:p>
        <w:p w:rsidR="00000000" w:rsidRDefault="00000000">
          <w:pPr>
            <w:pStyle w:val="490CCE73286B42ABB4FBD117E11A1543"/>
          </w:pPr>
          <w:r w:rsidRPr="0048188C">
            <w:t>Newsletters are periodicals used to advertise or update your subscribers with information about your product o</w:t>
          </w:r>
          <w:r w:rsidRPr="0048188C">
            <w:t>r blog. They can be printed or emailed and are an excellent way to maintain regular contact with your subscribers and drive traffic to your site. Type your content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AvenirNext LT Pro Light">
    <w:altName w:val="Calibri"/>
    <w:charset w:val="00"/>
    <w:family w:val="swiss"/>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660"/>
    <w:rsid w:val="005C6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44ADAF15EA412B97C3F171EACB8927">
    <w:name w:val="C444ADAF15EA412B97C3F171EACB8927"/>
  </w:style>
  <w:style w:type="paragraph" w:customStyle="1" w:styleId="EBDE3976F9C84DF59142A01D92433804">
    <w:name w:val="EBDE3976F9C84DF59142A01D92433804"/>
  </w:style>
  <w:style w:type="paragraph" w:customStyle="1" w:styleId="70443FC640A34B2D93834389E60AB406">
    <w:name w:val="70443FC640A34B2D93834389E60AB406"/>
  </w:style>
  <w:style w:type="paragraph" w:customStyle="1" w:styleId="4F1A9BB218564EDCADE34A7A383C31D2">
    <w:name w:val="4F1A9BB218564EDCADE34A7A383C31D2"/>
  </w:style>
  <w:style w:type="paragraph" w:customStyle="1" w:styleId="2D121724C6BD42348F3FB648996424A2">
    <w:name w:val="2D121724C6BD42348F3FB648996424A2"/>
  </w:style>
  <w:style w:type="paragraph" w:customStyle="1" w:styleId="442EFD2FF0A34A30AB59136A64DBFF74">
    <w:name w:val="442EFD2FF0A34A30AB59136A64DBFF74"/>
  </w:style>
  <w:style w:type="paragraph" w:customStyle="1" w:styleId="29DA863D8F2E4CBA93EE4E6AF526041D">
    <w:name w:val="29DA863D8F2E4CBA93EE4E6AF526041D"/>
  </w:style>
  <w:style w:type="paragraph" w:customStyle="1" w:styleId="338E35FFF7C94F1CB3EE10214E515C89">
    <w:name w:val="338E35FFF7C94F1CB3EE10214E515C89"/>
  </w:style>
  <w:style w:type="paragraph" w:customStyle="1" w:styleId="78B81D2E603F45198FAA183D7CE54C01">
    <w:name w:val="78B81D2E603F45198FAA183D7CE54C01"/>
  </w:style>
  <w:style w:type="paragraph" w:customStyle="1" w:styleId="9E2FE5D27A824E11A9DF0DED6E2127E2">
    <w:name w:val="9E2FE5D27A824E11A9DF0DED6E2127E2"/>
  </w:style>
  <w:style w:type="paragraph" w:customStyle="1" w:styleId="270D66D13E624F24BAD14CD0305694FC">
    <w:name w:val="270D66D13E624F24BAD14CD0305694FC"/>
  </w:style>
  <w:style w:type="paragraph" w:customStyle="1" w:styleId="C75387458A2E4F52A03CE43836967D30">
    <w:name w:val="C75387458A2E4F52A03CE43836967D30"/>
  </w:style>
  <w:style w:type="paragraph" w:customStyle="1" w:styleId="490CCE73286B42ABB4FBD117E11A1543">
    <w:name w:val="490CCE73286B42ABB4FBD117E11A1543"/>
  </w:style>
  <w:style w:type="paragraph" w:customStyle="1" w:styleId="A140E1E1E40042EEAF2EF4051043B046">
    <w:name w:val="A140E1E1E40042EEAF2EF4051043B046"/>
  </w:style>
  <w:style w:type="paragraph" w:customStyle="1" w:styleId="EE71932C8B304ACA81C2DF248034370B">
    <w:name w:val="EE71932C8B304ACA81C2DF248034370B"/>
  </w:style>
  <w:style w:type="paragraph" w:customStyle="1" w:styleId="67E76022E44847C2A95A9B050F02B1DD">
    <w:name w:val="67E76022E44847C2A95A9B050F02B1DD"/>
  </w:style>
  <w:style w:type="paragraph" w:customStyle="1" w:styleId="D57BD4AB313243E19E25F26F71AF6003">
    <w:name w:val="D57BD4AB313243E19E25F26F71AF6003"/>
  </w:style>
  <w:style w:type="paragraph" w:customStyle="1" w:styleId="9AD7160A30784224A842B061B683F76D">
    <w:name w:val="9AD7160A30784224A842B061B683F76D"/>
  </w:style>
  <w:style w:type="paragraph" w:customStyle="1" w:styleId="7B3C5B04857541E2AF974D849E7E8B92">
    <w:name w:val="7B3C5B04857541E2AF974D849E7E8B92"/>
  </w:style>
  <w:style w:type="paragraph" w:customStyle="1" w:styleId="740D887567FD4415B1BBB42CB3587CF6">
    <w:name w:val="740D887567FD4415B1BBB42CB3587C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34">
      <a:majorFont>
        <a:latin typeface="Garamond"/>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C03C4-BFEE-4041-BAED-35C32451C2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1FB64F-5F40-4EBB-9BAD-D8736BB08AF6}">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5F7AAE21-0CAC-424C-966F-DBC0DE2ABE1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Landscaping newsletter</Template>
  <TotalTime>0</TotalTime>
  <Pages>2</Pages>
  <Words>81</Words>
  <Characters>463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2022-07-30T16:34:00Z</dcterms:created>
  <dcterms:modified xsi:type="dcterms:W3CDTF">2022-07-30T16:34:00Z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